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C86" w:rsidRDefault="004E3C86" w:rsidP="004E3C86">
      <w:pPr>
        <w:pStyle w:val="Titel"/>
      </w:pPr>
    </w:p>
    <w:p w:rsidR="004E3C86" w:rsidRDefault="004E3C86" w:rsidP="004E3C86">
      <w:pPr>
        <w:pStyle w:val="Titel"/>
      </w:pPr>
    </w:p>
    <w:p w:rsidR="004E3C86" w:rsidRDefault="004E3C86" w:rsidP="004E3C86">
      <w:pPr>
        <w:pStyle w:val="Titel"/>
      </w:pPr>
    </w:p>
    <w:p w:rsidR="004E3C86" w:rsidRDefault="004E3C86" w:rsidP="004E3C86">
      <w:pPr>
        <w:pStyle w:val="Titel"/>
      </w:pPr>
    </w:p>
    <w:p w:rsidR="004E3C86" w:rsidRDefault="004E3C86" w:rsidP="004E3C86">
      <w:pPr>
        <w:pStyle w:val="Titel"/>
      </w:pPr>
    </w:p>
    <w:p w:rsidR="004E3C86" w:rsidRDefault="004E3C86" w:rsidP="004E3C86">
      <w:pPr>
        <w:pStyle w:val="Titel"/>
      </w:pPr>
    </w:p>
    <w:p w:rsidR="004E3C86" w:rsidRDefault="004E3C86" w:rsidP="004E3C86">
      <w:pPr>
        <w:pStyle w:val="Titel"/>
      </w:pPr>
      <w:r>
        <w:t xml:space="preserve">Handleiding </w:t>
      </w:r>
      <w:proofErr w:type="spellStart"/>
      <w:r>
        <w:t>Digilender</w:t>
      </w:r>
      <w:proofErr w:type="spellEnd"/>
    </w:p>
    <w:p w:rsidR="004E3C86" w:rsidRDefault="004E3C86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1154397</wp:posOffset>
            </wp:positionH>
            <wp:positionV relativeFrom="paragraph">
              <wp:posOffset>2716931</wp:posOffset>
            </wp:positionV>
            <wp:extent cx="5727700" cy="5727700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E3C86" w:rsidRDefault="004E3C86" w:rsidP="004E3C86">
      <w:pPr>
        <w:pStyle w:val="Titel"/>
      </w:pPr>
    </w:p>
    <w:p w:rsidR="00A10484" w:rsidRDefault="00A969A4">
      <w:pPr>
        <w:pStyle w:val="Titel"/>
      </w:pPr>
      <w:proofErr w:type="spellStart"/>
      <w:r>
        <w:t>Digilender</w:t>
      </w:r>
      <w:proofErr w:type="spellEnd"/>
    </w:p>
    <w:p w:rsidR="00855982" w:rsidRPr="00855982" w:rsidRDefault="00A969A4" w:rsidP="00855982">
      <w:pPr>
        <w:pStyle w:val="Kop1"/>
      </w:pPr>
      <w:r>
        <w:t>Installatie</w:t>
      </w:r>
    </w:p>
    <w:p w:rsidR="001233F6" w:rsidRPr="003208C7" w:rsidRDefault="00185703" w:rsidP="003208C7">
      <w:pPr>
        <w:rPr>
          <w:b/>
        </w:rPr>
      </w:pPr>
      <w:r w:rsidRPr="003208C7">
        <w:rPr>
          <w:b/>
        </w:rPr>
        <w:t>Nodig uit verpakking: metalen lat, 2 pluggen, 2 vijzen</w:t>
      </w:r>
      <w:r w:rsidRPr="003208C7">
        <w:rPr>
          <w:b/>
        </w:rPr>
        <w:br/>
        <w:t>Extra: Platte schroevendraaier, boormachine met boorkop M8</w:t>
      </w:r>
    </w:p>
    <w:p w:rsidR="00855982" w:rsidRDefault="00A969A4" w:rsidP="00A969A4">
      <w:pPr>
        <w:pStyle w:val="Lijstalinea"/>
        <w:numPr>
          <w:ilvl w:val="0"/>
          <w:numId w:val="30"/>
        </w:numPr>
      </w:pPr>
      <w:r>
        <w:t>Neem de metalen lat</w:t>
      </w:r>
      <w:r w:rsidR="00185703">
        <w:t xml:space="preserve"> en</w:t>
      </w:r>
      <w:r>
        <w:t xml:space="preserve"> hou </w:t>
      </w:r>
      <w:r w:rsidR="00185703">
        <w:t>deze</w:t>
      </w:r>
      <w:r>
        <w:t xml:space="preserve"> tegen de muur op de plaats waar je de </w:t>
      </w:r>
      <w:proofErr w:type="spellStart"/>
      <w:r>
        <w:t>Digilender</w:t>
      </w:r>
      <w:proofErr w:type="spellEnd"/>
      <w:r>
        <w:t xml:space="preserve"> wilt ophangen. Teken de 2 gaten voor de vijzen af.</w:t>
      </w:r>
    </w:p>
    <w:p w:rsidR="00A969A4" w:rsidRDefault="00A969A4" w:rsidP="00A969A4">
      <w:pPr>
        <w:pStyle w:val="Lijstalinea"/>
        <w:numPr>
          <w:ilvl w:val="0"/>
          <w:numId w:val="30"/>
        </w:numPr>
      </w:pPr>
      <w:r>
        <w:t>Boor de 2 gaten met een boorkop van 8mm.</w:t>
      </w:r>
    </w:p>
    <w:p w:rsidR="00A969A4" w:rsidRDefault="00A969A4" w:rsidP="00A969A4">
      <w:pPr>
        <w:pStyle w:val="Lijstalinea"/>
        <w:numPr>
          <w:ilvl w:val="0"/>
          <w:numId w:val="30"/>
        </w:numPr>
      </w:pPr>
      <w:r>
        <w:t>Haal achtergebleven gruis uit de boorgaten en steek de pluggen in de gaten.</w:t>
      </w:r>
    </w:p>
    <w:p w:rsidR="00A969A4" w:rsidRDefault="00A969A4" w:rsidP="00A969A4">
      <w:pPr>
        <w:pStyle w:val="Lijstalinea"/>
        <w:numPr>
          <w:ilvl w:val="0"/>
          <w:numId w:val="30"/>
        </w:numPr>
      </w:pPr>
      <w:r>
        <w:t>Steek de vijzen door de metalen lat en vijs ze gelijkmatig in de pluggen. Zorg ervoor dat de metalen lat met de pijl naar boven wijst.</w:t>
      </w:r>
    </w:p>
    <w:p w:rsidR="00F70FAB" w:rsidRDefault="00A969A4" w:rsidP="00A16024">
      <w:pPr>
        <w:pStyle w:val="Lijstalinea"/>
        <w:numPr>
          <w:ilvl w:val="0"/>
          <w:numId w:val="30"/>
        </w:numPr>
      </w:pPr>
      <w:r>
        <w:t xml:space="preserve">Klik de </w:t>
      </w:r>
      <w:proofErr w:type="spellStart"/>
      <w:r>
        <w:t>Digilender</w:t>
      </w:r>
      <w:proofErr w:type="spellEnd"/>
      <w:r>
        <w:t xml:space="preserve"> vast op het kliksysteem van de metalen lat.</w:t>
      </w:r>
    </w:p>
    <w:p w:rsidR="00F70FAB" w:rsidRDefault="004553BB" w:rsidP="00F70FAB">
      <w:pPr>
        <w:pStyle w:val="Kop1"/>
      </w:pPr>
      <w:r>
        <w:t>Setup</w:t>
      </w:r>
    </w:p>
    <w:p w:rsidR="00F70FAB" w:rsidRDefault="00F70FAB" w:rsidP="00F70FAB">
      <w:pPr>
        <w:pStyle w:val="Lijstalinea"/>
        <w:numPr>
          <w:ilvl w:val="0"/>
          <w:numId w:val="31"/>
        </w:numPr>
      </w:pPr>
      <w:r>
        <w:t xml:space="preserve">Steek de </w:t>
      </w:r>
      <w:proofErr w:type="spellStart"/>
      <w:r>
        <w:t>Digilender</w:t>
      </w:r>
      <w:proofErr w:type="spellEnd"/>
      <w:r>
        <w:t xml:space="preserve"> in het stopcontact.</w:t>
      </w:r>
    </w:p>
    <w:p w:rsidR="00F70FAB" w:rsidRDefault="00F70FAB" w:rsidP="00F70FAB">
      <w:pPr>
        <w:pStyle w:val="Lijstalinea"/>
        <w:numPr>
          <w:ilvl w:val="0"/>
          <w:numId w:val="31"/>
        </w:numPr>
      </w:pPr>
      <w:r>
        <w:t xml:space="preserve">Wacht tot de </w:t>
      </w:r>
      <w:proofErr w:type="spellStart"/>
      <w:r>
        <w:t>Digilender</w:t>
      </w:r>
      <w:proofErr w:type="spellEnd"/>
      <w:r>
        <w:t xml:space="preserve"> opgestart is.</w:t>
      </w:r>
    </w:p>
    <w:p w:rsidR="00F70FAB" w:rsidRDefault="00F70FAB" w:rsidP="00F70FAB">
      <w:pPr>
        <w:pStyle w:val="Lijstalinea"/>
        <w:numPr>
          <w:ilvl w:val="0"/>
          <w:numId w:val="31"/>
        </w:numPr>
      </w:pPr>
      <w:r>
        <w:t>Volg de instructies van de easy-setup:</w:t>
      </w:r>
    </w:p>
    <w:p w:rsidR="00F70FAB" w:rsidRDefault="00F70FAB" w:rsidP="00F70FAB">
      <w:pPr>
        <w:pStyle w:val="Lijstalinea"/>
        <w:numPr>
          <w:ilvl w:val="0"/>
          <w:numId w:val="32"/>
        </w:numPr>
      </w:pPr>
      <w:r>
        <w:t xml:space="preserve">Netwerkverbinding instellen via </w:t>
      </w:r>
      <w:proofErr w:type="spellStart"/>
      <w:r>
        <w:t>WiFi</w:t>
      </w:r>
      <w:proofErr w:type="spellEnd"/>
      <w:r>
        <w:t>.</w:t>
      </w:r>
      <w:r>
        <w:br/>
        <w:t>Kies het gewenste netwerk en geef het wachtwoord in.</w:t>
      </w:r>
      <w:r w:rsidR="00A16024">
        <w:br/>
      </w:r>
      <w:r w:rsidR="00A16024">
        <w:rPr>
          <w:noProof/>
        </w:rPr>
        <w:drawing>
          <wp:inline distT="0" distB="0" distL="0" distR="0" wp14:anchorId="0C5005AB" wp14:editId="2E1591C7">
            <wp:extent cx="1558307" cy="749721"/>
            <wp:effectExtent l="0" t="0" r="381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4498" cy="7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AB" w:rsidRDefault="00F70FAB" w:rsidP="00F70FAB">
      <w:pPr>
        <w:pStyle w:val="Lijstalinea"/>
        <w:numPr>
          <w:ilvl w:val="0"/>
          <w:numId w:val="32"/>
        </w:numPr>
      </w:pPr>
      <w:r>
        <w:t>Geef je locatie in om een juiste weergave van het weer te verkrijgen.</w:t>
      </w:r>
      <w:r w:rsidR="0084355B">
        <w:br/>
      </w:r>
      <w:r w:rsidR="0084355B">
        <w:rPr>
          <w:noProof/>
        </w:rPr>
        <w:drawing>
          <wp:inline distT="0" distB="0" distL="0" distR="0" wp14:anchorId="62C95FD4" wp14:editId="71249DBE">
            <wp:extent cx="1555780" cy="1032705"/>
            <wp:effectExtent l="0" t="0" r="635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6286" cy="10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AB" w:rsidRDefault="00BD5E0F" w:rsidP="00F70FAB">
      <w:pPr>
        <w:pStyle w:val="Lijstalinea"/>
        <w:numPr>
          <w:ilvl w:val="0"/>
          <w:numId w:val="32"/>
        </w:numPr>
      </w:pPr>
      <w:r>
        <w:t>Je kan al gebruikers toevoegen, maar dat hoeft nog niet.</w:t>
      </w:r>
      <w:r>
        <w:br/>
        <w:t xml:space="preserve">Je kan een </w:t>
      </w:r>
      <w:r w:rsidR="008E073B">
        <w:t xml:space="preserve">gebruiker toevoegen zonder externe agenda of een </w:t>
      </w:r>
      <w:r w:rsidR="008E073B">
        <w:lastRenderedPageBreak/>
        <w:t>gebruiker met een externe agenda.</w:t>
      </w:r>
      <w:r w:rsidR="008E073B">
        <w:br/>
        <w:t>Je kan later nog gebruikers toevoegen via de instellingen.</w:t>
      </w:r>
    </w:p>
    <w:p w:rsidR="008E073B" w:rsidRDefault="008E073B" w:rsidP="00F70FAB">
      <w:pPr>
        <w:pStyle w:val="Lijstalinea"/>
        <w:numPr>
          <w:ilvl w:val="0"/>
          <w:numId w:val="32"/>
        </w:numPr>
      </w:pPr>
      <w:r>
        <w:t xml:space="preserve">Je kan een thema kiezen voor de </w:t>
      </w:r>
      <w:proofErr w:type="spellStart"/>
      <w:r>
        <w:t>Digilender</w:t>
      </w:r>
      <w:proofErr w:type="spellEnd"/>
      <w:r>
        <w:t>. Je kan dit later aanpassen via de instellingen.</w:t>
      </w:r>
      <w:r w:rsidR="0084355B">
        <w:br/>
      </w:r>
      <w:r w:rsidR="0084355B">
        <w:rPr>
          <w:noProof/>
        </w:rPr>
        <w:drawing>
          <wp:inline distT="0" distB="0" distL="0" distR="0" wp14:anchorId="5016490E" wp14:editId="07B4FD3E">
            <wp:extent cx="1557097" cy="1035306"/>
            <wp:effectExtent l="0" t="0" r="508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0705" cy="105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4B" w:rsidRDefault="004B074B" w:rsidP="00F70FAB">
      <w:pPr>
        <w:pStyle w:val="Lijstalinea"/>
        <w:numPr>
          <w:ilvl w:val="0"/>
          <w:numId w:val="32"/>
        </w:numPr>
      </w:pPr>
      <w:r>
        <w:t>Klaar!</w:t>
      </w:r>
    </w:p>
    <w:p w:rsidR="004553BB" w:rsidRDefault="0021656C" w:rsidP="004553BB">
      <w:pPr>
        <w:pStyle w:val="Kop1"/>
      </w:pPr>
      <w:r>
        <w:t>Kennismaking</w:t>
      </w:r>
    </w:p>
    <w:p w:rsidR="004553BB" w:rsidRDefault="0021656C" w:rsidP="004553B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2AF5A" wp14:editId="3C4E1C69">
                <wp:simplePos x="0" y="0"/>
                <wp:positionH relativeFrom="column">
                  <wp:posOffset>3397581</wp:posOffset>
                </wp:positionH>
                <wp:positionV relativeFrom="paragraph">
                  <wp:posOffset>1881733</wp:posOffset>
                </wp:positionV>
                <wp:extent cx="866730" cy="276938"/>
                <wp:effectExtent l="0" t="0" r="10160" b="2794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30" cy="276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AC408" id="Rechthoek 13" o:spid="_x0000_s1026" style="position:absolute;margin-left:267.55pt;margin-top:148.15pt;width:68.25pt;height:2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2AF5A" wp14:editId="3C4E1C69">
                <wp:simplePos x="0" y="0"/>
                <wp:positionH relativeFrom="column">
                  <wp:posOffset>1603450</wp:posOffset>
                </wp:positionH>
                <wp:positionV relativeFrom="paragraph">
                  <wp:posOffset>105530</wp:posOffset>
                </wp:positionV>
                <wp:extent cx="593710" cy="276938"/>
                <wp:effectExtent l="0" t="0" r="16510" b="2794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10" cy="276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A0EA2" id="Rechthoek 12" o:spid="_x0000_s1026" style="position:absolute;margin-left:126.25pt;margin-top:8.3pt;width:46.75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" filled="f" strokecolor="#d86b77 [1941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1FE34" wp14:editId="5A01D7B2">
                <wp:simplePos x="0" y="0"/>
                <wp:positionH relativeFrom="column">
                  <wp:posOffset>2435511</wp:posOffset>
                </wp:positionH>
                <wp:positionV relativeFrom="paragraph">
                  <wp:posOffset>976594</wp:posOffset>
                </wp:positionV>
                <wp:extent cx="866730" cy="276938"/>
                <wp:effectExtent l="0" t="0" r="10160" b="2794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30" cy="276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ED378" id="Rechthoek 11" o:spid="_x0000_s1026" style="position:absolute;margin-left:191.75pt;margin-top:76.9pt;width:68.25pt;height:2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" filled="f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1FE34" wp14:editId="5A01D7B2">
                <wp:simplePos x="0" y="0"/>
                <wp:positionH relativeFrom="column">
                  <wp:posOffset>5386726</wp:posOffset>
                </wp:positionH>
                <wp:positionV relativeFrom="paragraph">
                  <wp:posOffset>2571377</wp:posOffset>
                </wp:positionV>
                <wp:extent cx="311863" cy="276938"/>
                <wp:effectExtent l="0" t="0" r="12065" b="2794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63" cy="276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FD148" id="Rechthoek 10" o:spid="_x0000_s1026" style="position:absolute;margin-left:424.15pt;margin-top:202.45pt;width:24.55pt;height:2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" filled="f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1FE34" wp14:editId="5A01D7B2">
                <wp:simplePos x="0" y="0"/>
                <wp:positionH relativeFrom="column">
                  <wp:posOffset>5031511</wp:posOffset>
                </wp:positionH>
                <wp:positionV relativeFrom="paragraph">
                  <wp:posOffset>71207</wp:posOffset>
                </wp:positionV>
                <wp:extent cx="311863" cy="276938"/>
                <wp:effectExtent l="0" t="0" r="12065" b="2794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63" cy="276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5BD20" id="Rechthoek 8" o:spid="_x0000_s1026" style="position:absolute;margin-left:396.2pt;margin-top:5.6pt;width:24.55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" filled="f" strokecolor="#92d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33DDF" wp14:editId="6A994982">
                <wp:simplePos x="0" y="0"/>
                <wp:positionH relativeFrom="column">
                  <wp:posOffset>5365058</wp:posOffset>
                </wp:positionH>
                <wp:positionV relativeFrom="paragraph">
                  <wp:posOffset>70861</wp:posOffset>
                </wp:positionV>
                <wp:extent cx="311863" cy="276938"/>
                <wp:effectExtent l="0" t="0" r="12065" b="2794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63" cy="276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1464B" id="Rechthoek 7" o:spid="_x0000_s1026" style="position:absolute;margin-left:422.45pt;margin-top:5.6pt;width:24.55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" filled="f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F9ECA" wp14:editId="2F0B8C6B">
                <wp:simplePos x="0" y="0"/>
                <wp:positionH relativeFrom="column">
                  <wp:posOffset>3974477</wp:posOffset>
                </wp:positionH>
                <wp:positionV relativeFrom="paragraph">
                  <wp:posOffset>132167</wp:posOffset>
                </wp:positionV>
                <wp:extent cx="190680" cy="169013"/>
                <wp:effectExtent l="0" t="0" r="19050" b="2159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80" cy="1690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D814C" id="Rechthoek 6" o:spid="_x0000_s1026" style="position:absolute;margin-left:312.95pt;margin-top:10.4pt;width:15pt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2834207</wp:posOffset>
                </wp:positionH>
                <wp:positionV relativeFrom="paragraph">
                  <wp:posOffset>131532</wp:posOffset>
                </wp:positionV>
                <wp:extent cx="190680" cy="169013"/>
                <wp:effectExtent l="0" t="0" r="19050" b="2159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80" cy="1690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A2ED3" id="Rechthoek 5" o:spid="_x0000_s1026" style="position:absolute;margin-left:223.15pt;margin-top:10.35pt;width:15pt;height:1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499892</wp:posOffset>
                </wp:positionV>
                <wp:extent cx="1300095" cy="2421996"/>
                <wp:effectExtent l="0" t="0" r="14605" b="1651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095" cy="24219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52906" id="Rechthoek 4" o:spid="_x0000_s1026" style="position:absolute;margin-left:0;margin-top:39.35pt;width:102.35pt;height:19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" filled="f" strokecolor="#fc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AEF584" wp14:editId="091DB12A">
            <wp:extent cx="5876428" cy="292096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3649" cy="29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1656C" w:rsidRPr="00B83DAD" w:rsidRDefault="0021656C" w:rsidP="004553BB">
      <w:pPr>
        <w:rPr>
          <w:color w:val="FF0000"/>
        </w:rPr>
      </w:pPr>
      <w:proofErr w:type="spellStart"/>
      <w:r w:rsidRPr="004E3C86">
        <w:rPr>
          <w:color w:val="FFC000"/>
        </w:rPr>
        <w:t>Dagoverzicht</w:t>
      </w:r>
      <w:proofErr w:type="spellEnd"/>
      <w:r w:rsidRPr="004E3C86">
        <w:rPr>
          <w:color w:val="FFC000"/>
        </w:rPr>
        <w:t>: samenvatting van alle activiteiten van alle gezinsleden van vandaag.</w:t>
      </w:r>
      <w:r>
        <w:rPr>
          <w:color w:val="FFFF00"/>
        </w:rPr>
        <w:br/>
      </w:r>
      <w:r w:rsidRPr="0021656C">
        <w:rPr>
          <w:color w:val="D86B77" w:themeColor="accent2" w:themeTint="99"/>
        </w:rPr>
        <w:t>Klik om de huidige dag terug als eerste dag van de planner te laten zien.</w:t>
      </w:r>
      <w:r>
        <w:rPr>
          <w:color w:val="E59CA4" w:themeColor="accent2" w:themeTint="66"/>
        </w:rPr>
        <w:br/>
      </w:r>
      <w:r>
        <w:rPr>
          <w:color w:val="002060"/>
        </w:rPr>
        <w:t>Klik om meer info over de afspraak te zien, om de afspraak aan te passen of om de afspraak te verwijderen.</w:t>
      </w:r>
      <w:r>
        <w:rPr>
          <w:color w:val="002060"/>
        </w:rPr>
        <w:br/>
      </w:r>
      <w:r>
        <w:rPr>
          <w:color w:val="7030A0"/>
        </w:rPr>
        <w:t>Klik om een nieuwe afspraak toe te voegen op een zelf te kiezen dag en voor een zelf te kiezen persoon.</w:t>
      </w:r>
      <w:r>
        <w:rPr>
          <w:color w:val="7030A0"/>
        </w:rPr>
        <w:br/>
      </w:r>
      <w:r>
        <w:rPr>
          <w:color w:val="00B050"/>
        </w:rPr>
        <w:t>Klik in de rij van een dag en de kolom van een persoon om een afspraak aan te maken voor die specifieke dag en die specifieke persoon.</w:t>
      </w:r>
      <w:r>
        <w:rPr>
          <w:color w:val="00B050"/>
        </w:rPr>
        <w:br/>
      </w:r>
      <w:r>
        <w:rPr>
          <w:color w:val="00B0F0"/>
        </w:rPr>
        <w:t>Klik om naar het overzicht van de instellingen te gaan.</w:t>
      </w:r>
      <w:r>
        <w:rPr>
          <w:color w:val="00B0F0"/>
        </w:rPr>
        <w:br/>
      </w:r>
      <w:r>
        <w:rPr>
          <w:color w:val="92D050"/>
        </w:rPr>
        <w:t xml:space="preserve">Klik om naar het overzicht van </w:t>
      </w:r>
      <w:r w:rsidR="00AC2413">
        <w:rPr>
          <w:color w:val="92D050"/>
        </w:rPr>
        <w:t>post-</w:t>
      </w:r>
      <w:proofErr w:type="spellStart"/>
      <w:r w:rsidR="00AC2413">
        <w:rPr>
          <w:color w:val="92D050"/>
        </w:rPr>
        <w:t>it’s</w:t>
      </w:r>
      <w:proofErr w:type="spellEnd"/>
      <w:r w:rsidR="00AC2413">
        <w:rPr>
          <w:color w:val="92D050"/>
        </w:rPr>
        <w:t xml:space="preserve"> te gaan.</w:t>
      </w:r>
      <w:r w:rsidR="00AC2413">
        <w:rPr>
          <w:color w:val="92D050"/>
        </w:rPr>
        <w:br/>
      </w:r>
      <w:r w:rsidR="00B83DAD">
        <w:rPr>
          <w:color w:val="FF0000"/>
        </w:rPr>
        <w:t>Klik om een maand terug/verder te gaan.</w:t>
      </w:r>
    </w:p>
    <w:sectPr w:rsidR="0021656C" w:rsidRPr="00B83DAD" w:rsidSect="004D0DFB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842" w:rsidRDefault="00412842" w:rsidP="00855982">
      <w:pPr>
        <w:spacing w:after="0" w:line="240" w:lineRule="auto"/>
      </w:pPr>
      <w:r>
        <w:separator/>
      </w:r>
    </w:p>
  </w:endnote>
  <w:endnote w:type="continuationSeparator" w:id="0">
    <w:p w:rsidR="00412842" w:rsidRDefault="0041284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EA70DB">
          <w:rPr>
            <w:noProof/>
            <w:lang w:bidi="nl-NL"/>
          </w:rPr>
          <w:t>1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842" w:rsidRDefault="00412842" w:rsidP="00855982">
      <w:pPr>
        <w:spacing w:after="0" w:line="240" w:lineRule="auto"/>
      </w:pPr>
      <w:r>
        <w:separator/>
      </w:r>
    </w:p>
  </w:footnote>
  <w:footnote w:type="continuationSeparator" w:id="0">
    <w:p w:rsidR="00412842" w:rsidRDefault="0041284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B71044"/>
    <w:multiLevelType w:val="hybridMultilevel"/>
    <w:tmpl w:val="6AE404D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F49C2"/>
    <w:multiLevelType w:val="hybridMultilevel"/>
    <w:tmpl w:val="DCB476E4"/>
    <w:lvl w:ilvl="0" w:tplc="08130017">
      <w:start w:val="1"/>
      <w:numFmt w:val="lowerLetter"/>
      <w:lvlText w:val="%1)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E884DF6"/>
    <w:multiLevelType w:val="hybridMultilevel"/>
    <w:tmpl w:val="4AEE0E3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6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A4"/>
    <w:rsid w:val="001233F6"/>
    <w:rsid w:val="00185703"/>
    <w:rsid w:val="001D4362"/>
    <w:rsid w:val="0021656C"/>
    <w:rsid w:val="003208C7"/>
    <w:rsid w:val="00412842"/>
    <w:rsid w:val="004553BB"/>
    <w:rsid w:val="004B074B"/>
    <w:rsid w:val="004D0DFB"/>
    <w:rsid w:val="004E3C86"/>
    <w:rsid w:val="007833A7"/>
    <w:rsid w:val="0084355B"/>
    <w:rsid w:val="00855982"/>
    <w:rsid w:val="008E073B"/>
    <w:rsid w:val="00A10484"/>
    <w:rsid w:val="00A16024"/>
    <w:rsid w:val="00A969A4"/>
    <w:rsid w:val="00AC2413"/>
    <w:rsid w:val="00B83DAD"/>
    <w:rsid w:val="00BD5E0F"/>
    <w:rsid w:val="00EA70DB"/>
    <w:rsid w:val="00F70FA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FB75"/>
  <w15:chartTrackingRefBased/>
  <w15:docId w15:val="{6DE959C7-AF22-4D29-8AA3-20483FA2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E3C86"/>
    <w:rPr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855982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5982"/>
  </w:style>
  <w:style w:type="character" w:customStyle="1" w:styleId="Kop1Char">
    <w:name w:val="Kop 1 Char"/>
    <w:basedOn w:val="Standaardalinea-lettertype"/>
    <w:link w:val="Kop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855982"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5982"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4362"/>
    <w:rPr>
      <w:rFonts w:ascii="Segoe UI" w:hAnsi="Segoe UI" w:cs="Segoe UI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1D4362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1D4362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D436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D4362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D436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D4362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1D4362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D4362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D4362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D4362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1D4362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1D4362"/>
    <w:rPr>
      <w:rFonts w:ascii="Consolas" w:hAnsi="Consolas"/>
      <w:szCs w:val="21"/>
    </w:rPr>
  </w:style>
  <w:style w:type="paragraph" w:styleId="Bloktekst">
    <w:name w:val="Block Text"/>
    <w:basedOn w:val="Standaard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7833A7"/>
    <w:rPr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FD262C"/>
    <w:rPr>
      <w:i/>
      <w:iCs/>
      <w:color w:val="B35E06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jstalinea">
    <w:name w:val="List Paragraph"/>
    <w:basedOn w:val="Standaard"/>
    <w:uiPriority w:val="34"/>
    <w:unhideWhenUsed/>
    <w:qFormat/>
    <w:rsid w:val="00A9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kie\AppData\Roaming\Microsoft\Templates\Rapportontwerp%20(leeg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Rapportontwerp (leeg).dotx</Template>
  <TotalTime>54</TotalTime>
  <Pages>3</Pages>
  <Words>290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elke renard</dc:creator>
  <cp:lastModifiedBy>elke renard</cp:lastModifiedBy>
  <cp:revision>11</cp:revision>
  <cp:lastPrinted>2019-01-14T23:03:00Z</cp:lastPrinted>
  <dcterms:created xsi:type="dcterms:W3CDTF">2019-01-14T22:04:00Z</dcterms:created>
  <dcterms:modified xsi:type="dcterms:W3CDTF">2019-01-14T23:03:00Z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